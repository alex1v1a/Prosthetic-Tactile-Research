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A80CE" w14:textId="77777777" w:rsidR="00804B5C" w:rsidRDefault="00701007" w:rsidP="00804B5C">
      <w:pPr>
        <w:jc w:val="center"/>
        <w:rPr>
          <w:rFonts w:ascii="Garamond" w:hAnsi="Garamond"/>
          <w:b/>
          <w:sz w:val="72"/>
          <w:szCs w:val="72"/>
          <w:lang w:val="en-NZ"/>
        </w:rPr>
      </w:pPr>
      <w:r>
        <w:rPr>
          <w:rFonts w:ascii="Garamond" w:hAnsi="Garamond"/>
          <w:b/>
          <w:noProof/>
          <w:sz w:val="72"/>
          <w:szCs w:val="72"/>
          <w:lang w:eastAsia="zh-CN"/>
        </w:rPr>
        <w:drawing>
          <wp:anchor distT="0" distB="0" distL="114300" distR="114300" simplePos="0" relativeHeight="251658240" behindDoc="0" locked="0" layoutInCell="1" allowOverlap="1" wp14:anchorId="2FE271C9" wp14:editId="1D340ABB">
            <wp:simplePos x="0" y="0"/>
            <wp:positionH relativeFrom="column">
              <wp:posOffset>1419225</wp:posOffset>
            </wp:positionH>
            <wp:positionV relativeFrom="paragraph">
              <wp:posOffset>-192649</wp:posOffset>
            </wp:positionV>
            <wp:extent cx="2381250" cy="1099674"/>
            <wp:effectExtent l="19050" t="0" r="0" b="5226"/>
            <wp:wrapNone/>
            <wp:docPr id="1" name="Picture 0" descr="ME_CMY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CMYK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099E" w14:textId="77777777" w:rsidR="00804B5C" w:rsidRDefault="00804B5C" w:rsidP="00804B5C">
      <w:pPr>
        <w:jc w:val="center"/>
        <w:rPr>
          <w:lang w:val="en-NZ"/>
        </w:rPr>
      </w:pPr>
    </w:p>
    <w:p w14:paraId="43A9E7BC" w14:textId="77777777" w:rsidR="00804B5C" w:rsidRDefault="00804B5C" w:rsidP="00804B5C">
      <w:pPr>
        <w:jc w:val="center"/>
        <w:rPr>
          <w:lang w:val="en-NZ"/>
        </w:rPr>
      </w:pPr>
    </w:p>
    <w:p w14:paraId="682C0284" w14:textId="77777777" w:rsidR="00804B5C" w:rsidRDefault="00804B5C" w:rsidP="00804B5C">
      <w:pPr>
        <w:jc w:val="center"/>
        <w:rPr>
          <w:lang w:val="en-NZ"/>
        </w:rPr>
      </w:pPr>
    </w:p>
    <w:p w14:paraId="7B697F61" w14:textId="77777777" w:rsidR="00804B5C" w:rsidRDefault="00804B5C" w:rsidP="00804B5C">
      <w:pPr>
        <w:jc w:val="center"/>
        <w:rPr>
          <w:lang w:val="en-NZ"/>
        </w:rPr>
      </w:pPr>
    </w:p>
    <w:p w14:paraId="1948AEFE" w14:textId="77777777" w:rsidR="00804B5C" w:rsidRPr="00804B5C" w:rsidRDefault="00804B5C" w:rsidP="00804B5C">
      <w:pPr>
        <w:jc w:val="center"/>
        <w:rPr>
          <w:rFonts w:ascii="Garamond" w:hAnsi="Garamond"/>
          <w:sz w:val="44"/>
          <w:szCs w:val="44"/>
          <w:lang w:val="en-NZ"/>
        </w:rPr>
      </w:pPr>
      <w:r w:rsidRPr="00804B5C">
        <w:rPr>
          <w:rFonts w:ascii="Garamond" w:hAnsi="Garamond"/>
          <w:sz w:val="44"/>
          <w:szCs w:val="44"/>
          <w:lang w:val="en-NZ"/>
        </w:rPr>
        <w:t>SCHOOL OF ENGINEERING AND ADVANCED TECHNOLOGY</w:t>
      </w:r>
    </w:p>
    <w:p w14:paraId="146DF867" w14:textId="77777777" w:rsidR="00804B5C" w:rsidRDefault="00804B5C" w:rsidP="00804B5C">
      <w:pPr>
        <w:jc w:val="center"/>
        <w:rPr>
          <w:lang w:val="en-NZ"/>
        </w:rPr>
      </w:pPr>
    </w:p>
    <w:p w14:paraId="59DF4EC0" w14:textId="77777777" w:rsidR="00804B5C" w:rsidRDefault="00804B5C" w:rsidP="00804B5C">
      <w:pPr>
        <w:jc w:val="center"/>
        <w:rPr>
          <w:lang w:val="en-NZ"/>
        </w:rPr>
      </w:pPr>
    </w:p>
    <w:p w14:paraId="66DCF297" w14:textId="77777777" w:rsidR="00247514" w:rsidRDefault="00247514" w:rsidP="00804B5C">
      <w:pPr>
        <w:jc w:val="center"/>
        <w:rPr>
          <w:lang w:val="en-NZ"/>
        </w:rPr>
      </w:pPr>
    </w:p>
    <w:p w14:paraId="455378B3" w14:textId="77777777" w:rsidR="00247514" w:rsidRDefault="00247514" w:rsidP="00804B5C">
      <w:pPr>
        <w:jc w:val="center"/>
        <w:rPr>
          <w:lang w:val="en-NZ"/>
        </w:rPr>
      </w:pPr>
    </w:p>
    <w:p w14:paraId="2E4A4FCF" w14:textId="77777777" w:rsidR="00804B5C" w:rsidRPr="00247514" w:rsidRDefault="00247514" w:rsidP="00247514">
      <w:pPr>
        <w:jc w:val="center"/>
        <w:rPr>
          <w:rFonts w:ascii="Garamond" w:hAnsi="Garamond"/>
          <w:sz w:val="36"/>
          <w:szCs w:val="36"/>
          <w:lang w:val="en-NZ"/>
        </w:rPr>
      </w:pPr>
      <w:r w:rsidRPr="00247514">
        <w:rPr>
          <w:rFonts w:ascii="Garamond" w:hAnsi="Garamond"/>
          <w:sz w:val="36"/>
          <w:szCs w:val="36"/>
          <w:lang w:val="en-NZ"/>
        </w:rPr>
        <w:t>FINAL CHARTER SUPPORTING THE</w:t>
      </w:r>
    </w:p>
    <w:p w14:paraId="73E47770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>Engineering Project</w:t>
      </w:r>
    </w:p>
    <w:p w14:paraId="1EC6E938" w14:textId="77777777" w:rsidR="00804B5C" w:rsidRPr="00804B5C" w:rsidRDefault="00804B5C" w:rsidP="00804B5C">
      <w:pPr>
        <w:jc w:val="center"/>
        <w:rPr>
          <w:rFonts w:ascii="Garamond" w:hAnsi="Garamond"/>
          <w:sz w:val="28"/>
          <w:szCs w:val="28"/>
          <w:lang w:val="en-NZ"/>
        </w:rPr>
      </w:pPr>
      <w:r w:rsidRPr="00804B5C">
        <w:rPr>
          <w:rFonts w:ascii="Garamond" w:hAnsi="Garamond"/>
          <w:sz w:val="28"/>
          <w:szCs w:val="28"/>
          <w:lang w:val="en-NZ"/>
        </w:rPr>
        <w:t xml:space="preserve">Submitted as part requirement for </w:t>
      </w:r>
      <w:proofErr w:type="spellStart"/>
      <w:r w:rsidRPr="00804B5C">
        <w:rPr>
          <w:rFonts w:ascii="Garamond" w:hAnsi="Garamond"/>
          <w:sz w:val="28"/>
          <w:szCs w:val="28"/>
          <w:lang w:val="en-NZ"/>
        </w:rPr>
        <w:t>B.Eng</w:t>
      </w:r>
      <w:proofErr w:type="spellEnd"/>
      <w:r w:rsidRPr="00804B5C">
        <w:rPr>
          <w:rFonts w:ascii="Garamond" w:hAnsi="Garamond"/>
          <w:sz w:val="28"/>
          <w:szCs w:val="28"/>
          <w:lang w:val="en-NZ"/>
        </w:rPr>
        <w:t xml:space="preserve"> (Hons).</w:t>
      </w:r>
    </w:p>
    <w:p w14:paraId="4FEDC19D" w14:textId="77777777" w:rsidR="00804B5C" w:rsidRDefault="00804B5C" w:rsidP="00804B5C">
      <w:pPr>
        <w:jc w:val="center"/>
        <w:rPr>
          <w:lang w:val="en-NZ"/>
        </w:rPr>
      </w:pPr>
    </w:p>
    <w:p w14:paraId="6F298DAE" w14:textId="77777777" w:rsidR="00804B5C" w:rsidRDefault="00804B5C" w:rsidP="00804B5C">
      <w:pPr>
        <w:jc w:val="center"/>
        <w:rPr>
          <w:lang w:val="en-NZ"/>
        </w:rPr>
      </w:pPr>
    </w:p>
    <w:p w14:paraId="282D50C3" w14:textId="77777777" w:rsidR="00804B5C" w:rsidRDefault="00804B5C" w:rsidP="00804B5C">
      <w:pPr>
        <w:jc w:val="center"/>
        <w:rPr>
          <w:lang w:val="en-NZ"/>
        </w:rPr>
      </w:pPr>
    </w:p>
    <w:p w14:paraId="6D8008C0" w14:textId="77777777" w:rsidR="00804B5C" w:rsidRDefault="00804B5C" w:rsidP="00804B5C">
      <w:pPr>
        <w:jc w:val="center"/>
        <w:rPr>
          <w:lang w:val="en-NZ"/>
        </w:rPr>
      </w:pPr>
    </w:p>
    <w:p w14:paraId="63DCABA1" w14:textId="77777777" w:rsidR="00804B5C" w:rsidRDefault="00804B5C" w:rsidP="00804B5C">
      <w:pPr>
        <w:jc w:val="center"/>
        <w:rPr>
          <w:lang w:val="en-NZ"/>
        </w:rPr>
      </w:pPr>
    </w:p>
    <w:p w14:paraId="23B11F53" w14:textId="77777777" w:rsidR="00804B5C" w:rsidRDefault="00804B5C" w:rsidP="00804B5C">
      <w:pPr>
        <w:jc w:val="center"/>
        <w:rPr>
          <w:lang w:val="en-NZ"/>
        </w:rPr>
      </w:pPr>
    </w:p>
    <w:p w14:paraId="5D0B72D7" w14:textId="77777777" w:rsidR="00804B5C" w:rsidRPr="0089451D" w:rsidRDefault="0089451D" w:rsidP="00804B5C">
      <w:pPr>
        <w:jc w:val="center"/>
      </w:pPr>
      <w:r w:rsidRPr="0089451D">
        <w:rPr>
          <w:rFonts w:ascii="Garamond" w:hAnsi="Garamond"/>
          <w:b/>
          <w:sz w:val="32"/>
          <w:szCs w:val="32"/>
          <w:lang w:val="en-NZ"/>
        </w:rPr>
        <w:t>Prosthetic Tactile Sensor With Force Feedback</w:t>
      </w:r>
    </w:p>
    <w:p w14:paraId="1B418B15" w14:textId="77777777" w:rsidR="00804B5C" w:rsidRDefault="00804B5C" w:rsidP="00804B5C">
      <w:pPr>
        <w:jc w:val="center"/>
        <w:rPr>
          <w:lang w:val="en-NZ"/>
        </w:rPr>
      </w:pPr>
    </w:p>
    <w:p w14:paraId="3C816A76" w14:textId="77777777" w:rsidR="00804B5C" w:rsidRDefault="00804B5C" w:rsidP="00804B5C">
      <w:pPr>
        <w:jc w:val="center"/>
        <w:rPr>
          <w:lang w:val="en-NZ"/>
        </w:rPr>
      </w:pPr>
    </w:p>
    <w:p w14:paraId="4BDE15CC" w14:textId="77777777" w:rsidR="00804B5C" w:rsidRDefault="00804B5C" w:rsidP="00804B5C">
      <w:pPr>
        <w:jc w:val="center"/>
        <w:rPr>
          <w:lang w:val="en-NZ"/>
        </w:rPr>
      </w:pPr>
    </w:p>
    <w:p w14:paraId="21F7004A" w14:textId="77777777" w:rsidR="00804B5C" w:rsidRDefault="00804B5C" w:rsidP="00804B5C">
      <w:pPr>
        <w:jc w:val="center"/>
        <w:rPr>
          <w:lang w:val="en-NZ"/>
        </w:rPr>
      </w:pPr>
    </w:p>
    <w:p w14:paraId="1BD2CDCF" w14:textId="77777777" w:rsidR="00804B5C" w:rsidRPr="00804B5C" w:rsidRDefault="0089451D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bookmarkStart w:id="0" w:name="_GoBack"/>
      <w:bookmarkEnd w:id="0"/>
      <w:r w:rsidRPr="0089451D">
        <w:rPr>
          <w:rFonts w:ascii="Garamond" w:hAnsi="Garamond"/>
          <w:b/>
          <w:sz w:val="32"/>
          <w:szCs w:val="32"/>
          <w:lang w:val="en-NZ"/>
        </w:rPr>
        <w:t>Marc Alexander Sferrazza</w:t>
      </w:r>
    </w:p>
    <w:p w14:paraId="012E3726" w14:textId="77777777" w:rsidR="00804B5C" w:rsidRPr="00804B5C" w:rsidRDefault="00D00AC6" w:rsidP="00804B5C">
      <w:pPr>
        <w:jc w:val="center"/>
        <w:rPr>
          <w:rFonts w:ascii="Garamond" w:hAnsi="Garamond"/>
          <w:b/>
          <w:sz w:val="32"/>
          <w:szCs w:val="32"/>
          <w:lang w:val="en-NZ"/>
        </w:rPr>
      </w:pPr>
      <w:r>
        <w:rPr>
          <w:rFonts w:ascii="Garamond" w:hAnsi="Garamond"/>
          <w:b/>
          <w:sz w:val="32"/>
          <w:szCs w:val="32"/>
          <w:lang w:val="en-NZ"/>
        </w:rPr>
        <w:t>20</w:t>
      </w:r>
      <w:r w:rsidR="004F73CD">
        <w:rPr>
          <w:rFonts w:ascii="Garamond" w:hAnsi="Garamond"/>
          <w:b/>
          <w:sz w:val="32"/>
          <w:szCs w:val="32"/>
          <w:lang w:val="en-NZ"/>
        </w:rPr>
        <w:t>17</w:t>
      </w:r>
    </w:p>
    <w:p w14:paraId="65066214" w14:textId="77777777" w:rsidR="00804B5C" w:rsidRDefault="00804B5C" w:rsidP="00804B5C">
      <w:pPr>
        <w:jc w:val="center"/>
        <w:rPr>
          <w:lang w:val="en-NZ"/>
        </w:rPr>
      </w:pPr>
    </w:p>
    <w:p w14:paraId="40ED78BA" w14:textId="77777777" w:rsidR="00804B5C" w:rsidRDefault="00804B5C" w:rsidP="00804B5C">
      <w:pPr>
        <w:jc w:val="center"/>
        <w:rPr>
          <w:lang w:val="en-NZ"/>
        </w:rPr>
      </w:pPr>
    </w:p>
    <w:p w14:paraId="713D463E" w14:textId="77777777" w:rsidR="00804B5C" w:rsidRDefault="00804B5C" w:rsidP="00804B5C">
      <w:pPr>
        <w:jc w:val="center"/>
        <w:rPr>
          <w:lang w:val="en-NZ"/>
        </w:rPr>
      </w:pPr>
    </w:p>
    <w:p w14:paraId="56BCAE16" w14:textId="77777777" w:rsidR="00804B5C" w:rsidRDefault="00804B5C" w:rsidP="00804B5C">
      <w:pPr>
        <w:jc w:val="right"/>
        <w:rPr>
          <w:lang w:val="en-NZ"/>
        </w:rPr>
      </w:pPr>
    </w:p>
    <w:p w14:paraId="1F6F5BAF" w14:textId="77777777" w:rsidR="00804B5C" w:rsidRDefault="00804B5C" w:rsidP="00804B5C">
      <w:pPr>
        <w:jc w:val="right"/>
        <w:rPr>
          <w:lang w:val="en-NZ"/>
        </w:rPr>
      </w:pPr>
    </w:p>
    <w:p w14:paraId="0E1D0C50" w14:textId="77777777" w:rsidR="00804B5C" w:rsidRDefault="00804B5C" w:rsidP="00804B5C">
      <w:pPr>
        <w:jc w:val="right"/>
        <w:rPr>
          <w:lang w:val="en-NZ"/>
        </w:rPr>
      </w:pPr>
    </w:p>
    <w:p w14:paraId="0B6E1456" w14:textId="77777777" w:rsidR="00804B5C" w:rsidRDefault="00804B5C" w:rsidP="00804B5C">
      <w:pPr>
        <w:jc w:val="right"/>
        <w:rPr>
          <w:lang w:val="en-NZ"/>
        </w:rPr>
      </w:pPr>
    </w:p>
    <w:p w14:paraId="190ECE5C" w14:textId="77777777" w:rsidR="00804B5C" w:rsidRDefault="00804B5C" w:rsidP="00804B5C">
      <w:pPr>
        <w:jc w:val="right"/>
        <w:rPr>
          <w:lang w:val="en-NZ"/>
        </w:rPr>
      </w:pPr>
    </w:p>
    <w:p w14:paraId="680F4BDA" w14:textId="77777777" w:rsidR="00804B5C" w:rsidRPr="00804B5C" w:rsidRDefault="00804B5C" w:rsidP="00804B5C">
      <w:pPr>
        <w:jc w:val="right"/>
        <w:rPr>
          <w:sz w:val="32"/>
          <w:szCs w:val="32"/>
          <w:lang w:val="en-NZ"/>
        </w:rPr>
      </w:pPr>
    </w:p>
    <w:p w14:paraId="2DDDDF62" w14:textId="77777777" w:rsidR="00804B5C" w:rsidRPr="00804B5C" w:rsidRDefault="00804B5C" w:rsidP="00804B5C">
      <w:pPr>
        <w:jc w:val="right"/>
        <w:rPr>
          <w:rFonts w:ascii="Garamond" w:hAnsi="Garamond"/>
          <w:b/>
          <w:sz w:val="32"/>
          <w:szCs w:val="32"/>
          <w:lang w:val="en-NZ"/>
        </w:rPr>
      </w:pPr>
      <w:r w:rsidRPr="00804B5C">
        <w:rPr>
          <w:rFonts w:ascii="Garamond" w:hAnsi="Garamond"/>
          <w:b/>
          <w:sz w:val="32"/>
          <w:szCs w:val="32"/>
          <w:lang w:val="en-NZ"/>
        </w:rPr>
        <w:t>SUPERVISORS</w:t>
      </w:r>
    </w:p>
    <w:p w14:paraId="33CF8FBD" w14:textId="77777777" w:rsidR="00804B5C" w:rsidRPr="00804B5C" w:rsidRDefault="0089451D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Chris Chitty</w:t>
      </w:r>
    </w:p>
    <w:p w14:paraId="3CCA1708" w14:textId="77777777" w:rsidR="00804B5C" w:rsidRPr="00804B5C" w:rsidRDefault="00C447A7" w:rsidP="00804B5C">
      <w:pPr>
        <w:numPr>
          <w:ilvl w:val="0"/>
          <w:numId w:val="1"/>
        </w:numPr>
        <w:jc w:val="right"/>
        <w:rPr>
          <w:rFonts w:ascii="Garamond" w:hAnsi="Garamond"/>
          <w:b/>
          <w:sz w:val="28"/>
          <w:szCs w:val="28"/>
          <w:lang w:val="en-NZ"/>
        </w:rPr>
      </w:pPr>
      <w:r>
        <w:rPr>
          <w:rFonts w:ascii="Garamond" w:hAnsi="Garamond"/>
          <w:b/>
          <w:sz w:val="28"/>
          <w:szCs w:val="28"/>
          <w:lang w:val="en-NZ"/>
        </w:rPr>
        <w:t>Steven Dirven</w:t>
      </w:r>
    </w:p>
    <w:sectPr w:rsidR="00804B5C" w:rsidRPr="00804B5C" w:rsidSect="00D94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BF9"/>
    <w:multiLevelType w:val="hybridMultilevel"/>
    <w:tmpl w:val="9D0C763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EA"/>
    <w:rsid w:val="000016A5"/>
    <w:rsid w:val="00010B16"/>
    <w:rsid w:val="00024F40"/>
    <w:rsid w:val="00032088"/>
    <w:rsid w:val="00033C0F"/>
    <w:rsid w:val="000438EC"/>
    <w:rsid w:val="00046FBA"/>
    <w:rsid w:val="000477A6"/>
    <w:rsid w:val="000532E7"/>
    <w:rsid w:val="000537F8"/>
    <w:rsid w:val="0006145A"/>
    <w:rsid w:val="00063F37"/>
    <w:rsid w:val="0006455C"/>
    <w:rsid w:val="00090E6C"/>
    <w:rsid w:val="000915AC"/>
    <w:rsid w:val="000954D0"/>
    <w:rsid w:val="000A1F46"/>
    <w:rsid w:val="000A2265"/>
    <w:rsid w:val="000A44D9"/>
    <w:rsid w:val="000B307A"/>
    <w:rsid w:val="000E3F7A"/>
    <w:rsid w:val="000E4B26"/>
    <w:rsid w:val="000F1A9D"/>
    <w:rsid w:val="001023A8"/>
    <w:rsid w:val="001063BB"/>
    <w:rsid w:val="00113729"/>
    <w:rsid w:val="001155AE"/>
    <w:rsid w:val="001236EF"/>
    <w:rsid w:val="001260C3"/>
    <w:rsid w:val="00131EEE"/>
    <w:rsid w:val="001320C0"/>
    <w:rsid w:val="00133DE8"/>
    <w:rsid w:val="001478E0"/>
    <w:rsid w:val="00151E29"/>
    <w:rsid w:val="00160C1B"/>
    <w:rsid w:val="00170E92"/>
    <w:rsid w:val="001724B3"/>
    <w:rsid w:val="00174DD9"/>
    <w:rsid w:val="00180B82"/>
    <w:rsid w:val="0018393B"/>
    <w:rsid w:val="001928CC"/>
    <w:rsid w:val="001E50C3"/>
    <w:rsid w:val="001F0E9C"/>
    <w:rsid w:val="001F15E2"/>
    <w:rsid w:val="001F59CF"/>
    <w:rsid w:val="001F7E19"/>
    <w:rsid w:val="001F7E8C"/>
    <w:rsid w:val="00201B49"/>
    <w:rsid w:val="00202C70"/>
    <w:rsid w:val="00205457"/>
    <w:rsid w:val="00206089"/>
    <w:rsid w:val="002205F4"/>
    <w:rsid w:val="002219C7"/>
    <w:rsid w:val="00221C1C"/>
    <w:rsid w:val="002305A3"/>
    <w:rsid w:val="00230621"/>
    <w:rsid w:val="002342C2"/>
    <w:rsid w:val="00234830"/>
    <w:rsid w:val="00235F9C"/>
    <w:rsid w:val="00236E93"/>
    <w:rsid w:val="002458D7"/>
    <w:rsid w:val="002474BE"/>
    <w:rsid w:val="00247514"/>
    <w:rsid w:val="002573CE"/>
    <w:rsid w:val="00257593"/>
    <w:rsid w:val="00257949"/>
    <w:rsid w:val="00257999"/>
    <w:rsid w:val="00277A12"/>
    <w:rsid w:val="00277D7E"/>
    <w:rsid w:val="00287FF9"/>
    <w:rsid w:val="00294B89"/>
    <w:rsid w:val="002970CB"/>
    <w:rsid w:val="00297EAF"/>
    <w:rsid w:val="002A1D56"/>
    <w:rsid w:val="002A1FD7"/>
    <w:rsid w:val="002A2125"/>
    <w:rsid w:val="002B0611"/>
    <w:rsid w:val="002B182F"/>
    <w:rsid w:val="002B44E2"/>
    <w:rsid w:val="002B669E"/>
    <w:rsid w:val="002D0612"/>
    <w:rsid w:val="002D38AD"/>
    <w:rsid w:val="002E1560"/>
    <w:rsid w:val="002E3D87"/>
    <w:rsid w:val="002E6042"/>
    <w:rsid w:val="002F0B1B"/>
    <w:rsid w:val="002F21C8"/>
    <w:rsid w:val="002F2C3C"/>
    <w:rsid w:val="002F70BF"/>
    <w:rsid w:val="0031167E"/>
    <w:rsid w:val="003117AC"/>
    <w:rsid w:val="00316883"/>
    <w:rsid w:val="003173F4"/>
    <w:rsid w:val="003208F8"/>
    <w:rsid w:val="0032719A"/>
    <w:rsid w:val="00334023"/>
    <w:rsid w:val="003447FA"/>
    <w:rsid w:val="00344F65"/>
    <w:rsid w:val="00351F89"/>
    <w:rsid w:val="00356367"/>
    <w:rsid w:val="003675EB"/>
    <w:rsid w:val="00367FC5"/>
    <w:rsid w:val="003713C9"/>
    <w:rsid w:val="003728E6"/>
    <w:rsid w:val="003740AF"/>
    <w:rsid w:val="003762EA"/>
    <w:rsid w:val="003847EF"/>
    <w:rsid w:val="00392EFF"/>
    <w:rsid w:val="00393E71"/>
    <w:rsid w:val="0039609A"/>
    <w:rsid w:val="003A2BAC"/>
    <w:rsid w:val="003A7067"/>
    <w:rsid w:val="003B0FAA"/>
    <w:rsid w:val="003B2259"/>
    <w:rsid w:val="003B3998"/>
    <w:rsid w:val="003B5D96"/>
    <w:rsid w:val="003B6649"/>
    <w:rsid w:val="003C24A7"/>
    <w:rsid w:val="003C5610"/>
    <w:rsid w:val="003C7607"/>
    <w:rsid w:val="003D1F24"/>
    <w:rsid w:val="003D42A8"/>
    <w:rsid w:val="003E251A"/>
    <w:rsid w:val="00401898"/>
    <w:rsid w:val="00402FE8"/>
    <w:rsid w:val="00404835"/>
    <w:rsid w:val="00410271"/>
    <w:rsid w:val="00416A32"/>
    <w:rsid w:val="00421253"/>
    <w:rsid w:val="00421C99"/>
    <w:rsid w:val="00423FC0"/>
    <w:rsid w:val="004253F4"/>
    <w:rsid w:val="00425BF9"/>
    <w:rsid w:val="00425CB9"/>
    <w:rsid w:val="00427B59"/>
    <w:rsid w:val="00430804"/>
    <w:rsid w:val="00434630"/>
    <w:rsid w:val="004352CB"/>
    <w:rsid w:val="00443360"/>
    <w:rsid w:val="004450C4"/>
    <w:rsid w:val="00446511"/>
    <w:rsid w:val="00454A97"/>
    <w:rsid w:val="00471A25"/>
    <w:rsid w:val="00492C60"/>
    <w:rsid w:val="004A4137"/>
    <w:rsid w:val="004A50A0"/>
    <w:rsid w:val="004A63AD"/>
    <w:rsid w:val="004A7466"/>
    <w:rsid w:val="004B1C4F"/>
    <w:rsid w:val="004B1D4B"/>
    <w:rsid w:val="004B2E71"/>
    <w:rsid w:val="004B3711"/>
    <w:rsid w:val="004C311C"/>
    <w:rsid w:val="004D193B"/>
    <w:rsid w:val="004D40D9"/>
    <w:rsid w:val="004D417E"/>
    <w:rsid w:val="004D628C"/>
    <w:rsid w:val="004E058D"/>
    <w:rsid w:val="004E1B9D"/>
    <w:rsid w:val="004E6775"/>
    <w:rsid w:val="004F035E"/>
    <w:rsid w:val="004F0C8E"/>
    <w:rsid w:val="004F73CD"/>
    <w:rsid w:val="005027D0"/>
    <w:rsid w:val="00506681"/>
    <w:rsid w:val="005074E3"/>
    <w:rsid w:val="00512FFF"/>
    <w:rsid w:val="00522ABB"/>
    <w:rsid w:val="0053204C"/>
    <w:rsid w:val="00535C52"/>
    <w:rsid w:val="00557908"/>
    <w:rsid w:val="0056084E"/>
    <w:rsid w:val="00563E3A"/>
    <w:rsid w:val="005668C2"/>
    <w:rsid w:val="00576310"/>
    <w:rsid w:val="00580BD4"/>
    <w:rsid w:val="005870E0"/>
    <w:rsid w:val="00591724"/>
    <w:rsid w:val="0059414E"/>
    <w:rsid w:val="00595EDC"/>
    <w:rsid w:val="005A1F53"/>
    <w:rsid w:val="005B7CC5"/>
    <w:rsid w:val="005C647E"/>
    <w:rsid w:val="005C75D8"/>
    <w:rsid w:val="005D4840"/>
    <w:rsid w:val="005D72B2"/>
    <w:rsid w:val="005E0213"/>
    <w:rsid w:val="005E71CD"/>
    <w:rsid w:val="005F07E3"/>
    <w:rsid w:val="005F739F"/>
    <w:rsid w:val="006000EE"/>
    <w:rsid w:val="00612C63"/>
    <w:rsid w:val="00615250"/>
    <w:rsid w:val="00620202"/>
    <w:rsid w:val="00621CD0"/>
    <w:rsid w:val="00644AF9"/>
    <w:rsid w:val="0065227A"/>
    <w:rsid w:val="00660A36"/>
    <w:rsid w:val="00662CBA"/>
    <w:rsid w:val="0066520E"/>
    <w:rsid w:val="00667597"/>
    <w:rsid w:val="00672B40"/>
    <w:rsid w:val="00676B80"/>
    <w:rsid w:val="0068537A"/>
    <w:rsid w:val="0069281F"/>
    <w:rsid w:val="00692C22"/>
    <w:rsid w:val="0069551A"/>
    <w:rsid w:val="006959CE"/>
    <w:rsid w:val="006A1D08"/>
    <w:rsid w:val="006A49B8"/>
    <w:rsid w:val="006A5C05"/>
    <w:rsid w:val="006C717C"/>
    <w:rsid w:val="006D1430"/>
    <w:rsid w:val="006D6188"/>
    <w:rsid w:val="006E1981"/>
    <w:rsid w:val="006E2CEA"/>
    <w:rsid w:val="006E69F9"/>
    <w:rsid w:val="006F0014"/>
    <w:rsid w:val="006F24A5"/>
    <w:rsid w:val="007005BA"/>
    <w:rsid w:val="00701007"/>
    <w:rsid w:val="00705E39"/>
    <w:rsid w:val="00713A80"/>
    <w:rsid w:val="00721D8A"/>
    <w:rsid w:val="00723F4E"/>
    <w:rsid w:val="0072570B"/>
    <w:rsid w:val="00727EB9"/>
    <w:rsid w:val="00767186"/>
    <w:rsid w:val="00774349"/>
    <w:rsid w:val="007870A3"/>
    <w:rsid w:val="007A1E67"/>
    <w:rsid w:val="007A5952"/>
    <w:rsid w:val="007B17CA"/>
    <w:rsid w:val="007B21B3"/>
    <w:rsid w:val="007B5220"/>
    <w:rsid w:val="007B6214"/>
    <w:rsid w:val="007B6CB4"/>
    <w:rsid w:val="007C1AF7"/>
    <w:rsid w:val="007C4495"/>
    <w:rsid w:val="007C569D"/>
    <w:rsid w:val="007D2F09"/>
    <w:rsid w:val="007E0579"/>
    <w:rsid w:val="007E28F0"/>
    <w:rsid w:val="007F4154"/>
    <w:rsid w:val="00804B5C"/>
    <w:rsid w:val="00840A60"/>
    <w:rsid w:val="00841ECF"/>
    <w:rsid w:val="008422C6"/>
    <w:rsid w:val="00853AF5"/>
    <w:rsid w:val="00856D08"/>
    <w:rsid w:val="0086169C"/>
    <w:rsid w:val="00861C9A"/>
    <w:rsid w:val="00862F5C"/>
    <w:rsid w:val="00866F76"/>
    <w:rsid w:val="00871989"/>
    <w:rsid w:val="00882511"/>
    <w:rsid w:val="00882E53"/>
    <w:rsid w:val="0089451D"/>
    <w:rsid w:val="008D0D5D"/>
    <w:rsid w:val="008D6A50"/>
    <w:rsid w:val="008D7988"/>
    <w:rsid w:val="008E2625"/>
    <w:rsid w:val="008F42E5"/>
    <w:rsid w:val="0090633B"/>
    <w:rsid w:val="0090636B"/>
    <w:rsid w:val="00910366"/>
    <w:rsid w:val="00911611"/>
    <w:rsid w:val="00912635"/>
    <w:rsid w:val="00914159"/>
    <w:rsid w:val="00915503"/>
    <w:rsid w:val="00916449"/>
    <w:rsid w:val="00922C6C"/>
    <w:rsid w:val="0092384D"/>
    <w:rsid w:val="00924671"/>
    <w:rsid w:val="009276F2"/>
    <w:rsid w:val="009415D6"/>
    <w:rsid w:val="009420C6"/>
    <w:rsid w:val="00944855"/>
    <w:rsid w:val="00965D64"/>
    <w:rsid w:val="00966892"/>
    <w:rsid w:val="00970FD4"/>
    <w:rsid w:val="00971743"/>
    <w:rsid w:val="009720B8"/>
    <w:rsid w:val="00974332"/>
    <w:rsid w:val="00991B7D"/>
    <w:rsid w:val="009A38BA"/>
    <w:rsid w:val="009B56E7"/>
    <w:rsid w:val="009C2C71"/>
    <w:rsid w:val="009C4C0F"/>
    <w:rsid w:val="009C515D"/>
    <w:rsid w:val="009D1020"/>
    <w:rsid w:val="009D5DDE"/>
    <w:rsid w:val="009E1C4F"/>
    <w:rsid w:val="009E1E55"/>
    <w:rsid w:val="009F01D3"/>
    <w:rsid w:val="009F5680"/>
    <w:rsid w:val="009F63CD"/>
    <w:rsid w:val="00A02B5B"/>
    <w:rsid w:val="00A04034"/>
    <w:rsid w:val="00A117F8"/>
    <w:rsid w:val="00A11A79"/>
    <w:rsid w:val="00A16033"/>
    <w:rsid w:val="00A46417"/>
    <w:rsid w:val="00A472B4"/>
    <w:rsid w:val="00A53218"/>
    <w:rsid w:val="00A61B81"/>
    <w:rsid w:val="00A63B1F"/>
    <w:rsid w:val="00A660AA"/>
    <w:rsid w:val="00A8690F"/>
    <w:rsid w:val="00A912D9"/>
    <w:rsid w:val="00A950CC"/>
    <w:rsid w:val="00A96860"/>
    <w:rsid w:val="00A97BB2"/>
    <w:rsid w:val="00AA18AD"/>
    <w:rsid w:val="00AB00DF"/>
    <w:rsid w:val="00AB64EB"/>
    <w:rsid w:val="00AC5C75"/>
    <w:rsid w:val="00AD5A72"/>
    <w:rsid w:val="00AE03CC"/>
    <w:rsid w:val="00AE20BD"/>
    <w:rsid w:val="00AE3910"/>
    <w:rsid w:val="00AF61F5"/>
    <w:rsid w:val="00B05BD6"/>
    <w:rsid w:val="00B06CF3"/>
    <w:rsid w:val="00B07503"/>
    <w:rsid w:val="00B11E8E"/>
    <w:rsid w:val="00B13441"/>
    <w:rsid w:val="00B16FD8"/>
    <w:rsid w:val="00B209AF"/>
    <w:rsid w:val="00B30275"/>
    <w:rsid w:val="00B30F3D"/>
    <w:rsid w:val="00B317C1"/>
    <w:rsid w:val="00B32029"/>
    <w:rsid w:val="00B35832"/>
    <w:rsid w:val="00B42CC9"/>
    <w:rsid w:val="00B430C1"/>
    <w:rsid w:val="00B45723"/>
    <w:rsid w:val="00B5539F"/>
    <w:rsid w:val="00B570C9"/>
    <w:rsid w:val="00B60634"/>
    <w:rsid w:val="00B63A69"/>
    <w:rsid w:val="00B71751"/>
    <w:rsid w:val="00B74452"/>
    <w:rsid w:val="00B82E62"/>
    <w:rsid w:val="00B866A0"/>
    <w:rsid w:val="00B93BE3"/>
    <w:rsid w:val="00BB7526"/>
    <w:rsid w:val="00BC1AF2"/>
    <w:rsid w:val="00BC29ED"/>
    <w:rsid w:val="00BD44C6"/>
    <w:rsid w:val="00BE028E"/>
    <w:rsid w:val="00BE240D"/>
    <w:rsid w:val="00BE248D"/>
    <w:rsid w:val="00BE3481"/>
    <w:rsid w:val="00BF0E7B"/>
    <w:rsid w:val="00BF1814"/>
    <w:rsid w:val="00BF22E9"/>
    <w:rsid w:val="00BF2326"/>
    <w:rsid w:val="00BF757C"/>
    <w:rsid w:val="00C06FCC"/>
    <w:rsid w:val="00C12155"/>
    <w:rsid w:val="00C15B3C"/>
    <w:rsid w:val="00C34FFE"/>
    <w:rsid w:val="00C357F0"/>
    <w:rsid w:val="00C447A7"/>
    <w:rsid w:val="00C44F77"/>
    <w:rsid w:val="00C53C54"/>
    <w:rsid w:val="00C6013A"/>
    <w:rsid w:val="00C75BFF"/>
    <w:rsid w:val="00C76A8D"/>
    <w:rsid w:val="00C8064B"/>
    <w:rsid w:val="00C82040"/>
    <w:rsid w:val="00C86A4F"/>
    <w:rsid w:val="00C932E3"/>
    <w:rsid w:val="00C94DBD"/>
    <w:rsid w:val="00C96EF8"/>
    <w:rsid w:val="00CA044E"/>
    <w:rsid w:val="00CA32C9"/>
    <w:rsid w:val="00CC08A6"/>
    <w:rsid w:val="00CD11E6"/>
    <w:rsid w:val="00CD38E2"/>
    <w:rsid w:val="00CE079C"/>
    <w:rsid w:val="00CE259E"/>
    <w:rsid w:val="00CE39A0"/>
    <w:rsid w:val="00CF5D79"/>
    <w:rsid w:val="00CF6063"/>
    <w:rsid w:val="00D00AC6"/>
    <w:rsid w:val="00D00D6E"/>
    <w:rsid w:val="00D02CF2"/>
    <w:rsid w:val="00D0692C"/>
    <w:rsid w:val="00D10393"/>
    <w:rsid w:val="00D34E9E"/>
    <w:rsid w:val="00D365F7"/>
    <w:rsid w:val="00D401CE"/>
    <w:rsid w:val="00D51D33"/>
    <w:rsid w:val="00D52424"/>
    <w:rsid w:val="00D538C8"/>
    <w:rsid w:val="00D53B02"/>
    <w:rsid w:val="00D54482"/>
    <w:rsid w:val="00D56A51"/>
    <w:rsid w:val="00D6474A"/>
    <w:rsid w:val="00D6653C"/>
    <w:rsid w:val="00D7348F"/>
    <w:rsid w:val="00D74193"/>
    <w:rsid w:val="00D75D95"/>
    <w:rsid w:val="00D85806"/>
    <w:rsid w:val="00D94725"/>
    <w:rsid w:val="00D94FB7"/>
    <w:rsid w:val="00DA0CD3"/>
    <w:rsid w:val="00DA0FA6"/>
    <w:rsid w:val="00DA577A"/>
    <w:rsid w:val="00DA78D8"/>
    <w:rsid w:val="00DD022D"/>
    <w:rsid w:val="00DD0F37"/>
    <w:rsid w:val="00DD46D4"/>
    <w:rsid w:val="00DE72E6"/>
    <w:rsid w:val="00DF1279"/>
    <w:rsid w:val="00DF1C36"/>
    <w:rsid w:val="00E01180"/>
    <w:rsid w:val="00E06A1B"/>
    <w:rsid w:val="00E07734"/>
    <w:rsid w:val="00E123C7"/>
    <w:rsid w:val="00E17100"/>
    <w:rsid w:val="00E2163F"/>
    <w:rsid w:val="00E226F1"/>
    <w:rsid w:val="00E34B18"/>
    <w:rsid w:val="00E559EE"/>
    <w:rsid w:val="00E64D22"/>
    <w:rsid w:val="00E75E6C"/>
    <w:rsid w:val="00E82527"/>
    <w:rsid w:val="00E835BB"/>
    <w:rsid w:val="00E913D0"/>
    <w:rsid w:val="00E933E0"/>
    <w:rsid w:val="00E93C75"/>
    <w:rsid w:val="00E960E3"/>
    <w:rsid w:val="00EA1415"/>
    <w:rsid w:val="00EA18F6"/>
    <w:rsid w:val="00EA1F2D"/>
    <w:rsid w:val="00EA626D"/>
    <w:rsid w:val="00EA7BB7"/>
    <w:rsid w:val="00EC2258"/>
    <w:rsid w:val="00EC7E13"/>
    <w:rsid w:val="00ED5DD4"/>
    <w:rsid w:val="00ED65D3"/>
    <w:rsid w:val="00ED7A5D"/>
    <w:rsid w:val="00EF2FE5"/>
    <w:rsid w:val="00EF58AE"/>
    <w:rsid w:val="00F0192E"/>
    <w:rsid w:val="00F04577"/>
    <w:rsid w:val="00F05482"/>
    <w:rsid w:val="00F06555"/>
    <w:rsid w:val="00F1168A"/>
    <w:rsid w:val="00F11F09"/>
    <w:rsid w:val="00F12242"/>
    <w:rsid w:val="00F12D34"/>
    <w:rsid w:val="00F134F5"/>
    <w:rsid w:val="00F16C68"/>
    <w:rsid w:val="00F21D47"/>
    <w:rsid w:val="00F24C00"/>
    <w:rsid w:val="00F27E1A"/>
    <w:rsid w:val="00F33331"/>
    <w:rsid w:val="00F4746F"/>
    <w:rsid w:val="00F50BA8"/>
    <w:rsid w:val="00F548F0"/>
    <w:rsid w:val="00F55CD8"/>
    <w:rsid w:val="00F62822"/>
    <w:rsid w:val="00F63441"/>
    <w:rsid w:val="00F91B32"/>
    <w:rsid w:val="00F91F7E"/>
    <w:rsid w:val="00F9255A"/>
    <w:rsid w:val="00FC5D3B"/>
    <w:rsid w:val="00FD2025"/>
    <w:rsid w:val="00FD315B"/>
    <w:rsid w:val="00FD3794"/>
    <w:rsid w:val="00FD7C54"/>
    <w:rsid w:val="00FE18C6"/>
    <w:rsid w:val="00FF2A3D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EC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4FB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1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100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eat-web1\seat$\143485\documents\Report%20Front%20Pag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seat-web1\seat$\143485\documents\Report Front Page Template.dot</Template>
  <TotalTime>0</TotalTime>
  <Pages>1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MASSEY UNIVERISTY</vt:lpstr>
    </vt:vector>
  </TitlesOfParts>
  <Company>Massey University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MASSEY UNIVERISTY</dc:title>
  <dc:creator>Falconer, Fiona</dc:creator>
  <cp:lastModifiedBy>Microsoft Office User</cp:lastModifiedBy>
  <cp:revision>3</cp:revision>
  <cp:lastPrinted>2012-10-08T20:50:00Z</cp:lastPrinted>
  <dcterms:created xsi:type="dcterms:W3CDTF">2017-03-20T23:25:00Z</dcterms:created>
  <dcterms:modified xsi:type="dcterms:W3CDTF">2017-03-20T23:25:00Z</dcterms:modified>
</cp:coreProperties>
</file>