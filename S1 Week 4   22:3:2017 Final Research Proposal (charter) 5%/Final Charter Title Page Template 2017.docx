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5C" w:rsidRDefault="00701007" w:rsidP="00804B5C">
      <w:pPr>
        <w:jc w:val="center"/>
        <w:rPr>
          <w:rFonts w:ascii="Garamond" w:hAnsi="Garamond"/>
          <w:b/>
          <w:sz w:val="72"/>
          <w:szCs w:val="72"/>
          <w:lang w:val="en-NZ"/>
        </w:rPr>
      </w:pPr>
      <w:r>
        <w:rPr>
          <w:rFonts w:ascii="Garamond" w:hAnsi="Garamond"/>
          <w:b/>
          <w:noProof/>
          <w:sz w:val="72"/>
          <w:szCs w:val="72"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-192649</wp:posOffset>
            </wp:positionV>
            <wp:extent cx="2381250" cy="1099674"/>
            <wp:effectExtent l="19050" t="0" r="0" b="5226"/>
            <wp:wrapNone/>
            <wp:docPr id="1" name="Picture 0" descr="ME_CMY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CMYK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Pr="00804B5C" w:rsidRDefault="00804B5C" w:rsidP="00804B5C">
      <w:pPr>
        <w:jc w:val="center"/>
        <w:rPr>
          <w:rFonts w:ascii="Garamond" w:hAnsi="Garamond"/>
          <w:sz w:val="44"/>
          <w:szCs w:val="44"/>
          <w:lang w:val="en-NZ"/>
        </w:rPr>
      </w:pPr>
      <w:smartTag w:uri="urn:schemas-microsoft-com:office:smarttags" w:element="place">
        <w:smartTag w:uri="urn:schemas-microsoft-com:office:smarttags" w:element="PlaceType">
          <w:r w:rsidRPr="00804B5C">
            <w:rPr>
              <w:rFonts w:ascii="Garamond" w:hAnsi="Garamond"/>
              <w:sz w:val="44"/>
              <w:szCs w:val="44"/>
              <w:lang w:val="en-NZ"/>
            </w:rPr>
            <w:t>SCHOOL</w:t>
          </w:r>
        </w:smartTag>
        <w:r w:rsidRPr="00804B5C">
          <w:rPr>
            <w:rFonts w:ascii="Garamond" w:hAnsi="Garamond"/>
            <w:sz w:val="44"/>
            <w:szCs w:val="44"/>
            <w:lang w:val="en-NZ"/>
          </w:rPr>
          <w:t xml:space="preserve"> OF </w:t>
        </w:r>
        <w:smartTag w:uri="urn:schemas-microsoft-com:office:smarttags" w:element="PlaceName">
          <w:r w:rsidRPr="00804B5C">
            <w:rPr>
              <w:rFonts w:ascii="Garamond" w:hAnsi="Garamond"/>
              <w:sz w:val="44"/>
              <w:szCs w:val="44"/>
              <w:lang w:val="en-NZ"/>
            </w:rPr>
            <w:t>ENGINEERING</w:t>
          </w:r>
        </w:smartTag>
      </w:smartTag>
      <w:r w:rsidRPr="00804B5C">
        <w:rPr>
          <w:rFonts w:ascii="Garamond" w:hAnsi="Garamond"/>
          <w:sz w:val="44"/>
          <w:szCs w:val="44"/>
          <w:lang w:val="en-NZ"/>
        </w:rPr>
        <w:t xml:space="preserve"> AND ADVANCED TECHNOLOGY</w:t>
      </w: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247514" w:rsidRDefault="00247514" w:rsidP="00804B5C">
      <w:pPr>
        <w:jc w:val="center"/>
        <w:rPr>
          <w:lang w:val="en-NZ"/>
        </w:rPr>
      </w:pPr>
    </w:p>
    <w:p w:rsidR="00247514" w:rsidRDefault="00247514" w:rsidP="00804B5C">
      <w:pPr>
        <w:jc w:val="center"/>
        <w:rPr>
          <w:lang w:val="en-NZ"/>
        </w:rPr>
      </w:pPr>
    </w:p>
    <w:p w:rsidR="00804B5C" w:rsidRPr="00247514" w:rsidRDefault="00247514" w:rsidP="00247514">
      <w:pPr>
        <w:jc w:val="center"/>
        <w:rPr>
          <w:rFonts w:ascii="Garamond" w:hAnsi="Garamond"/>
          <w:sz w:val="36"/>
          <w:szCs w:val="36"/>
          <w:lang w:val="en-NZ"/>
        </w:rPr>
      </w:pPr>
      <w:r w:rsidRPr="00247514">
        <w:rPr>
          <w:rFonts w:ascii="Garamond" w:hAnsi="Garamond"/>
          <w:sz w:val="36"/>
          <w:szCs w:val="36"/>
          <w:lang w:val="en-NZ"/>
        </w:rPr>
        <w:t>FINAL CHARTER SUPPORTING THE</w:t>
      </w:r>
    </w:p>
    <w:p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>Engineering Project</w:t>
      </w:r>
    </w:p>
    <w:p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proofErr w:type="gramStart"/>
      <w:r w:rsidRPr="00804B5C">
        <w:rPr>
          <w:rFonts w:ascii="Garamond" w:hAnsi="Garamond"/>
          <w:sz w:val="28"/>
          <w:szCs w:val="28"/>
          <w:lang w:val="en-NZ"/>
        </w:rPr>
        <w:t xml:space="preserve">Submitted as part requirement for </w:t>
      </w:r>
      <w:proofErr w:type="spellStart"/>
      <w:r w:rsidRPr="00804B5C">
        <w:rPr>
          <w:rFonts w:ascii="Garamond" w:hAnsi="Garamond"/>
          <w:sz w:val="28"/>
          <w:szCs w:val="28"/>
          <w:lang w:val="en-NZ"/>
        </w:rPr>
        <w:t>B.Eng</w:t>
      </w:r>
      <w:proofErr w:type="spellEnd"/>
      <w:r w:rsidRPr="00804B5C">
        <w:rPr>
          <w:rFonts w:ascii="Garamond" w:hAnsi="Garamond"/>
          <w:sz w:val="28"/>
          <w:szCs w:val="28"/>
          <w:lang w:val="en-NZ"/>
        </w:rPr>
        <w:t xml:space="preserve"> (Hons).</w:t>
      </w:r>
      <w:proofErr w:type="gramEnd"/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Pr="00804B5C" w:rsidRDefault="00804B5C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PROJECT TITLE</w:t>
      </w: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Pr="00804B5C" w:rsidRDefault="00804B5C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STUDENT NAME</w:t>
      </w:r>
    </w:p>
    <w:p w:rsidR="00804B5C" w:rsidRPr="00804B5C" w:rsidRDefault="00804B5C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</w:p>
    <w:p w:rsidR="00804B5C" w:rsidRPr="00804B5C" w:rsidRDefault="00D00AC6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>
        <w:rPr>
          <w:rFonts w:ascii="Garamond" w:hAnsi="Garamond"/>
          <w:b/>
          <w:sz w:val="32"/>
          <w:szCs w:val="32"/>
          <w:lang w:val="en-NZ"/>
        </w:rPr>
        <w:t>20</w:t>
      </w:r>
      <w:r w:rsidR="004F73CD">
        <w:rPr>
          <w:rFonts w:ascii="Garamond" w:hAnsi="Garamond"/>
          <w:b/>
          <w:sz w:val="32"/>
          <w:szCs w:val="32"/>
          <w:lang w:val="en-NZ"/>
        </w:rPr>
        <w:t>17</w:t>
      </w:r>
      <w:bookmarkStart w:id="0" w:name="_GoBack"/>
      <w:bookmarkEnd w:id="0"/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center"/>
        <w:rPr>
          <w:lang w:val="en-NZ"/>
        </w:rPr>
      </w:pPr>
    </w:p>
    <w:p w:rsidR="00804B5C" w:rsidRDefault="00804B5C" w:rsidP="00804B5C">
      <w:pPr>
        <w:jc w:val="right"/>
        <w:rPr>
          <w:lang w:val="en-NZ"/>
        </w:rPr>
      </w:pPr>
    </w:p>
    <w:p w:rsidR="00804B5C" w:rsidRDefault="00804B5C" w:rsidP="00804B5C">
      <w:pPr>
        <w:jc w:val="right"/>
        <w:rPr>
          <w:lang w:val="en-NZ"/>
        </w:rPr>
      </w:pPr>
    </w:p>
    <w:p w:rsidR="00804B5C" w:rsidRDefault="00804B5C" w:rsidP="00804B5C">
      <w:pPr>
        <w:jc w:val="right"/>
        <w:rPr>
          <w:lang w:val="en-NZ"/>
        </w:rPr>
      </w:pPr>
    </w:p>
    <w:p w:rsidR="00804B5C" w:rsidRDefault="00804B5C" w:rsidP="00804B5C">
      <w:pPr>
        <w:jc w:val="right"/>
        <w:rPr>
          <w:lang w:val="en-NZ"/>
        </w:rPr>
      </w:pPr>
    </w:p>
    <w:p w:rsidR="00804B5C" w:rsidRDefault="00804B5C" w:rsidP="00804B5C">
      <w:pPr>
        <w:jc w:val="right"/>
        <w:rPr>
          <w:lang w:val="en-NZ"/>
        </w:rPr>
      </w:pPr>
    </w:p>
    <w:p w:rsidR="00804B5C" w:rsidRPr="00804B5C" w:rsidRDefault="00804B5C" w:rsidP="00804B5C">
      <w:pPr>
        <w:jc w:val="right"/>
        <w:rPr>
          <w:sz w:val="32"/>
          <w:szCs w:val="32"/>
          <w:lang w:val="en-NZ"/>
        </w:rPr>
      </w:pPr>
    </w:p>
    <w:p w:rsidR="00804B5C" w:rsidRPr="00804B5C" w:rsidRDefault="00804B5C" w:rsidP="00804B5C">
      <w:pPr>
        <w:jc w:val="right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SUPERVISORS</w:t>
      </w:r>
    </w:p>
    <w:p w:rsidR="00804B5C" w:rsidRPr="00804B5C" w:rsidRDefault="00804B5C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 w:rsidRPr="00804B5C">
        <w:rPr>
          <w:rFonts w:ascii="Garamond" w:hAnsi="Garamond"/>
          <w:b/>
          <w:sz w:val="28"/>
          <w:szCs w:val="28"/>
          <w:lang w:val="en-NZ"/>
        </w:rPr>
        <w:t>supervisor</w:t>
      </w:r>
    </w:p>
    <w:p w:rsidR="00804B5C" w:rsidRPr="00804B5C" w:rsidRDefault="00804B5C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 w:rsidRPr="00804B5C">
        <w:rPr>
          <w:rFonts w:ascii="Garamond" w:hAnsi="Garamond"/>
          <w:b/>
          <w:sz w:val="28"/>
          <w:szCs w:val="28"/>
          <w:lang w:val="en-NZ"/>
        </w:rPr>
        <w:t>supervisor</w:t>
      </w:r>
    </w:p>
    <w:sectPr w:rsidR="00804B5C" w:rsidRPr="00804B5C" w:rsidSect="00D94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4BF9"/>
    <w:multiLevelType w:val="hybridMultilevel"/>
    <w:tmpl w:val="9D0C763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EA"/>
    <w:rsid w:val="000016A5"/>
    <w:rsid w:val="00010B16"/>
    <w:rsid w:val="00024F40"/>
    <w:rsid w:val="00032088"/>
    <w:rsid w:val="00033C0F"/>
    <w:rsid w:val="000438EC"/>
    <w:rsid w:val="00046FBA"/>
    <w:rsid w:val="000477A6"/>
    <w:rsid w:val="000532E7"/>
    <w:rsid w:val="000537F8"/>
    <w:rsid w:val="0006145A"/>
    <w:rsid w:val="00063F37"/>
    <w:rsid w:val="0006455C"/>
    <w:rsid w:val="00090E6C"/>
    <w:rsid w:val="000915AC"/>
    <w:rsid w:val="000954D0"/>
    <w:rsid w:val="000A1F46"/>
    <w:rsid w:val="000A2265"/>
    <w:rsid w:val="000A44D9"/>
    <w:rsid w:val="000B307A"/>
    <w:rsid w:val="000E3F7A"/>
    <w:rsid w:val="000E4B26"/>
    <w:rsid w:val="000F1A9D"/>
    <w:rsid w:val="001023A8"/>
    <w:rsid w:val="001063BB"/>
    <w:rsid w:val="00113729"/>
    <w:rsid w:val="001155AE"/>
    <w:rsid w:val="001236EF"/>
    <w:rsid w:val="001260C3"/>
    <w:rsid w:val="00131EEE"/>
    <w:rsid w:val="001320C0"/>
    <w:rsid w:val="00133DE8"/>
    <w:rsid w:val="001478E0"/>
    <w:rsid w:val="00151E29"/>
    <w:rsid w:val="00160C1B"/>
    <w:rsid w:val="00170E92"/>
    <w:rsid w:val="001724B3"/>
    <w:rsid w:val="00174DD9"/>
    <w:rsid w:val="00180B82"/>
    <w:rsid w:val="0018393B"/>
    <w:rsid w:val="001928CC"/>
    <w:rsid w:val="001E50C3"/>
    <w:rsid w:val="001F0E9C"/>
    <w:rsid w:val="001F15E2"/>
    <w:rsid w:val="001F59CF"/>
    <w:rsid w:val="001F7E19"/>
    <w:rsid w:val="001F7E8C"/>
    <w:rsid w:val="00201B49"/>
    <w:rsid w:val="00202C70"/>
    <w:rsid w:val="00205457"/>
    <w:rsid w:val="00206089"/>
    <w:rsid w:val="002205F4"/>
    <w:rsid w:val="002219C7"/>
    <w:rsid w:val="00221C1C"/>
    <w:rsid w:val="002305A3"/>
    <w:rsid w:val="00230621"/>
    <w:rsid w:val="002342C2"/>
    <w:rsid w:val="00234830"/>
    <w:rsid w:val="00235F9C"/>
    <w:rsid w:val="00236E93"/>
    <w:rsid w:val="002458D7"/>
    <w:rsid w:val="002474BE"/>
    <w:rsid w:val="00247514"/>
    <w:rsid w:val="002573CE"/>
    <w:rsid w:val="00257593"/>
    <w:rsid w:val="00257949"/>
    <w:rsid w:val="00257999"/>
    <w:rsid w:val="00277A12"/>
    <w:rsid w:val="00277D7E"/>
    <w:rsid w:val="00287FF9"/>
    <w:rsid w:val="00294B89"/>
    <w:rsid w:val="002970CB"/>
    <w:rsid w:val="00297EAF"/>
    <w:rsid w:val="002A1D56"/>
    <w:rsid w:val="002A1FD7"/>
    <w:rsid w:val="002A2125"/>
    <w:rsid w:val="002B0611"/>
    <w:rsid w:val="002B182F"/>
    <w:rsid w:val="002B44E2"/>
    <w:rsid w:val="002B669E"/>
    <w:rsid w:val="002D0612"/>
    <w:rsid w:val="002D38AD"/>
    <w:rsid w:val="002E1560"/>
    <w:rsid w:val="002E3D87"/>
    <w:rsid w:val="002E6042"/>
    <w:rsid w:val="002F0B1B"/>
    <w:rsid w:val="002F21C8"/>
    <w:rsid w:val="002F2C3C"/>
    <w:rsid w:val="002F70BF"/>
    <w:rsid w:val="0031167E"/>
    <w:rsid w:val="003117AC"/>
    <w:rsid w:val="00316883"/>
    <w:rsid w:val="003173F4"/>
    <w:rsid w:val="003208F8"/>
    <w:rsid w:val="0032719A"/>
    <w:rsid w:val="00334023"/>
    <w:rsid w:val="003447FA"/>
    <w:rsid w:val="00344F65"/>
    <w:rsid w:val="00351F89"/>
    <w:rsid w:val="00356367"/>
    <w:rsid w:val="003675EB"/>
    <w:rsid w:val="00367FC5"/>
    <w:rsid w:val="003713C9"/>
    <w:rsid w:val="003728E6"/>
    <w:rsid w:val="003740AF"/>
    <w:rsid w:val="003762EA"/>
    <w:rsid w:val="003847EF"/>
    <w:rsid w:val="00392EFF"/>
    <w:rsid w:val="00393E71"/>
    <w:rsid w:val="0039609A"/>
    <w:rsid w:val="003A2BAC"/>
    <w:rsid w:val="003A7067"/>
    <w:rsid w:val="003B0FAA"/>
    <w:rsid w:val="003B2259"/>
    <w:rsid w:val="003B3998"/>
    <w:rsid w:val="003B5D96"/>
    <w:rsid w:val="003B6649"/>
    <w:rsid w:val="003C24A7"/>
    <w:rsid w:val="003C5610"/>
    <w:rsid w:val="003C7607"/>
    <w:rsid w:val="003D1F24"/>
    <w:rsid w:val="003D42A8"/>
    <w:rsid w:val="003E251A"/>
    <w:rsid w:val="00401898"/>
    <w:rsid w:val="00402FE8"/>
    <w:rsid w:val="00404835"/>
    <w:rsid w:val="00410271"/>
    <w:rsid w:val="00416A32"/>
    <w:rsid w:val="00421253"/>
    <w:rsid w:val="00421C99"/>
    <w:rsid w:val="00423FC0"/>
    <w:rsid w:val="004253F4"/>
    <w:rsid w:val="00425BF9"/>
    <w:rsid w:val="00425CB9"/>
    <w:rsid w:val="00427B59"/>
    <w:rsid w:val="00430804"/>
    <w:rsid w:val="00434630"/>
    <w:rsid w:val="004352CB"/>
    <w:rsid w:val="00443360"/>
    <w:rsid w:val="004450C4"/>
    <w:rsid w:val="00446511"/>
    <w:rsid w:val="00454A97"/>
    <w:rsid w:val="00471A25"/>
    <w:rsid w:val="00492C60"/>
    <w:rsid w:val="004A50A0"/>
    <w:rsid w:val="004A63AD"/>
    <w:rsid w:val="004A7466"/>
    <w:rsid w:val="004B1C4F"/>
    <w:rsid w:val="004B1D4B"/>
    <w:rsid w:val="004B2E71"/>
    <w:rsid w:val="004B3711"/>
    <w:rsid w:val="004C311C"/>
    <w:rsid w:val="004D193B"/>
    <w:rsid w:val="004D40D9"/>
    <w:rsid w:val="004D417E"/>
    <w:rsid w:val="004D628C"/>
    <w:rsid w:val="004E058D"/>
    <w:rsid w:val="004E1B9D"/>
    <w:rsid w:val="004E6775"/>
    <w:rsid w:val="004F035E"/>
    <w:rsid w:val="004F0C8E"/>
    <w:rsid w:val="004F73CD"/>
    <w:rsid w:val="005027D0"/>
    <w:rsid w:val="00506681"/>
    <w:rsid w:val="005074E3"/>
    <w:rsid w:val="00512FFF"/>
    <w:rsid w:val="00522ABB"/>
    <w:rsid w:val="0053204C"/>
    <w:rsid w:val="00535C52"/>
    <w:rsid w:val="00557908"/>
    <w:rsid w:val="0056084E"/>
    <w:rsid w:val="00563E3A"/>
    <w:rsid w:val="005668C2"/>
    <w:rsid w:val="00576310"/>
    <w:rsid w:val="00580BD4"/>
    <w:rsid w:val="005870E0"/>
    <w:rsid w:val="00591724"/>
    <w:rsid w:val="0059414E"/>
    <w:rsid w:val="00595EDC"/>
    <w:rsid w:val="005A1F53"/>
    <w:rsid w:val="005B7CC5"/>
    <w:rsid w:val="005C647E"/>
    <w:rsid w:val="005C75D8"/>
    <w:rsid w:val="005D4840"/>
    <w:rsid w:val="005D72B2"/>
    <w:rsid w:val="005E0213"/>
    <w:rsid w:val="005E71CD"/>
    <w:rsid w:val="005F07E3"/>
    <w:rsid w:val="005F739F"/>
    <w:rsid w:val="006000EE"/>
    <w:rsid w:val="00612C63"/>
    <w:rsid w:val="00615250"/>
    <w:rsid w:val="00620202"/>
    <w:rsid w:val="00621CD0"/>
    <w:rsid w:val="00644AF9"/>
    <w:rsid w:val="0065227A"/>
    <w:rsid w:val="00660A36"/>
    <w:rsid w:val="00662CBA"/>
    <w:rsid w:val="0066520E"/>
    <w:rsid w:val="00667597"/>
    <w:rsid w:val="00672B40"/>
    <w:rsid w:val="00676B80"/>
    <w:rsid w:val="0068537A"/>
    <w:rsid w:val="0069281F"/>
    <w:rsid w:val="00692C22"/>
    <w:rsid w:val="0069551A"/>
    <w:rsid w:val="006959CE"/>
    <w:rsid w:val="006A1D08"/>
    <w:rsid w:val="006A49B8"/>
    <w:rsid w:val="006A5C05"/>
    <w:rsid w:val="006C717C"/>
    <w:rsid w:val="006D1430"/>
    <w:rsid w:val="006D6188"/>
    <w:rsid w:val="006E1981"/>
    <w:rsid w:val="006E2CEA"/>
    <w:rsid w:val="006E69F9"/>
    <w:rsid w:val="006F0014"/>
    <w:rsid w:val="006F24A5"/>
    <w:rsid w:val="007005BA"/>
    <w:rsid w:val="00701007"/>
    <w:rsid w:val="00705E39"/>
    <w:rsid w:val="00713A80"/>
    <w:rsid w:val="00721D8A"/>
    <w:rsid w:val="00723F4E"/>
    <w:rsid w:val="0072570B"/>
    <w:rsid w:val="00727EB9"/>
    <w:rsid w:val="00767186"/>
    <w:rsid w:val="00774349"/>
    <w:rsid w:val="007870A3"/>
    <w:rsid w:val="007A1E67"/>
    <w:rsid w:val="007A5952"/>
    <w:rsid w:val="007B17CA"/>
    <w:rsid w:val="007B21B3"/>
    <w:rsid w:val="007B5220"/>
    <w:rsid w:val="007B6214"/>
    <w:rsid w:val="007B6CB4"/>
    <w:rsid w:val="007C1AF7"/>
    <w:rsid w:val="007C4495"/>
    <w:rsid w:val="007C569D"/>
    <w:rsid w:val="007D2F09"/>
    <w:rsid w:val="007E0579"/>
    <w:rsid w:val="007E28F0"/>
    <w:rsid w:val="007F4154"/>
    <w:rsid w:val="00804B5C"/>
    <w:rsid w:val="00840A60"/>
    <w:rsid w:val="00841ECF"/>
    <w:rsid w:val="008422C6"/>
    <w:rsid w:val="00853AF5"/>
    <w:rsid w:val="00856D08"/>
    <w:rsid w:val="0086169C"/>
    <w:rsid w:val="00861C9A"/>
    <w:rsid w:val="00862F5C"/>
    <w:rsid w:val="00866F76"/>
    <w:rsid w:val="00871989"/>
    <w:rsid w:val="00882511"/>
    <w:rsid w:val="00882E53"/>
    <w:rsid w:val="008D0D5D"/>
    <w:rsid w:val="008D6A50"/>
    <w:rsid w:val="008D7988"/>
    <w:rsid w:val="008E2625"/>
    <w:rsid w:val="008F42E5"/>
    <w:rsid w:val="0090633B"/>
    <w:rsid w:val="0090636B"/>
    <w:rsid w:val="00910366"/>
    <w:rsid w:val="00911611"/>
    <w:rsid w:val="00912635"/>
    <w:rsid w:val="00914159"/>
    <w:rsid w:val="00915503"/>
    <w:rsid w:val="00916449"/>
    <w:rsid w:val="00922C6C"/>
    <w:rsid w:val="0092384D"/>
    <w:rsid w:val="00924671"/>
    <w:rsid w:val="009276F2"/>
    <w:rsid w:val="009415D6"/>
    <w:rsid w:val="009420C6"/>
    <w:rsid w:val="00944855"/>
    <w:rsid w:val="00965D64"/>
    <w:rsid w:val="00966892"/>
    <w:rsid w:val="00970FD4"/>
    <w:rsid w:val="00971743"/>
    <w:rsid w:val="009720B8"/>
    <w:rsid w:val="00974332"/>
    <w:rsid w:val="00991B7D"/>
    <w:rsid w:val="009A38BA"/>
    <w:rsid w:val="009B56E7"/>
    <w:rsid w:val="009C2C71"/>
    <w:rsid w:val="009C4C0F"/>
    <w:rsid w:val="009C515D"/>
    <w:rsid w:val="009D1020"/>
    <w:rsid w:val="009D5DDE"/>
    <w:rsid w:val="009E1C4F"/>
    <w:rsid w:val="009E1E55"/>
    <w:rsid w:val="009F01D3"/>
    <w:rsid w:val="009F5680"/>
    <w:rsid w:val="009F63CD"/>
    <w:rsid w:val="00A02B5B"/>
    <w:rsid w:val="00A04034"/>
    <w:rsid w:val="00A117F8"/>
    <w:rsid w:val="00A11A79"/>
    <w:rsid w:val="00A16033"/>
    <w:rsid w:val="00A46417"/>
    <w:rsid w:val="00A472B4"/>
    <w:rsid w:val="00A53218"/>
    <w:rsid w:val="00A61B81"/>
    <w:rsid w:val="00A63B1F"/>
    <w:rsid w:val="00A660AA"/>
    <w:rsid w:val="00A8690F"/>
    <w:rsid w:val="00A912D9"/>
    <w:rsid w:val="00A950CC"/>
    <w:rsid w:val="00A96860"/>
    <w:rsid w:val="00A97BB2"/>
    <w:rsid w:val="00AA18AD"/>
    <w:rsid w:val="00AB00DF"/>
    <w:rsid w:val="00AB64EB"/>
    <w:rsid w:val="00AC5C75"/>
    <w:rsid w:val="00AD5A72"/>
    <w:rsid w:val="00AE03CC"/>
    <w:rsid w:val="00AE20BD"/>
    <w:rsid w:val="00AE3910"/>
    <w:rsid w:val="00AF61F5"/>
    <w:rsid w:val="00B05BD6"/>
    <w:rsid w:val="00B06CF3"/>
    <w:rsid w:val="00B07503"/>
    <w:rsid w:val="00B11E8E"/>
    <w:rsid w:val="00B13441"/>
    <w:rsid w:val="00B16FD8"/>
    <w:rsid w:val="00B209AF"/>
    <w:rsid w:val="00B30275"/>
    <w:rsid w:val="00B30F3D"/>
    <w:rsid w:val="00B317C1"/>
    <w:rsid w:val="00B32029"/>
    <w:rsid w:val="00B35832"/>
    <w:rsid w:val="00B42CC9"/>
    <w:rsid w:val="00B430C1"/>
    <w:rsid w:val="00B45723"/>
    <w:rsid w:val="00B5539F"/>
    <w:rsid w:val="00B570C9"/>
    <w:rsid w:val="00B60634"/>
    <w:rsid w:val="00B63A69"/>
    <w:rsid w:val="00B71751"/>
    <w:rsid w:val="00B74452"/>
    <w:rsid w:val="00B82E62"/>
    <w:rsid w:val="00B866A0"/>
    <w:rsid w:val="00B93BE3"/>
    <w:rsid w:val="00BB7526"/>
    <w:rsid w:val="00BC1AF2"/>
    <w:rsid w:val="00BC29ED"/>
    <w:rsid w:val="00BD44C6"/>
    <w:rsid w:val="00BE028E"/>
    <w:rsid w:val="00BE240D"/>
    <w:rsid w:val="00BE248D"/>
    <w:rsid w:val="00BE3481"/>
    <w:rsid w:val="00BF0E7B"/>
    <w:rsid w:val="00BF1814"/>
    <w:rsid w:val="00BF22E9"/>
    <w:rsid w:val="00BF2326"/>
    <w:rsid w:val="00BF757C"/>
    <w:rsid w:val="00C06FCC"/>
    <w:rsid w:val="00C12155"/>
    <w:rsid w:val="00C15B3C"/>
    <w:rsid w:val="00C34FFE"/>
    <w:rsid w:val="00C357F0"/>
    <w:rsid w:val="00C44F77"/>
    <w:rsid w:val="00C53C54"/>
    <w:rsid w:val="00C6013A"/>
    <w:rsid w:val="00C75BFF"/>
    <w:rsid w:val="00C76A8D"/>
    <w:rsid w:val="00C8064B"/>
    <w:rsid w:val="00C82040"/>
    <w:rsid w:val="00C86A4F"/>
    <w:rsid w:val="00C932E3"/>
    <w:rsid w:val="00C94DBD"/>
    <w:rsid w:val="00C96EF8"/>
    <w:rsid w:val="00CA044E"/>
    <w:rsid w:val="00CA32C9"/>
    <w:rsid w:val="00CC08A6"/>
    <w:rsid w:val="00CD11E6"/>
    <w:rsid w:val="00CD38E2"/>
    <w:rsid w:val="00CE079C"/>
    <w:rsid w:val="00CE259E"/>
    <w:rsid w:val="00CE39A0"/>
    <w:rsid w:val="00CF5D79"/>
    <w:rsid w:val="00CF6063"/>
    <w:rsid w:val="00D00AC6"/>
    <w:rsid w:val="00D00D6E"/>
    <w:rsid w:val="00D02CF2"/>
    <w:rsid w:val="00D0692C"/>
    <w:rsid w:val="00D10393"/>
    <w:rsid w:val="00D34E9E"/>
    <w:rsid w:val="00D365F7"/>
    <w:rsid w:val="00D401CE"/>
    <w:rsid w:val="00D51D33"/>
    <w:rsid w:val="00D52424"/>
    <w:rsid w:val="00D538C8"/>
    <w:rsid w:val="00D53B02"/>
    <w:rsid w:val="00D54482"/>
    <w:rsid w:val="00D56A51"/>
    <w:rsid w:val="00D6474A"/>
    <w:rsid w:val="00D6653C"/>
    <w:rsid w:val="00D7348F"/>
    <w:rsid w:val="00D74193"/>
    <w:rsid w:val="00D75D95"/>
    <w:rsid w:val="00D85806"/>
    <w:rsid w:val="00D94725"/>
    <w:rsid w:val="00D94FB7"/>
    <w:rsid w:val="00DA0CD3"/>
    <w:rsid w:val="00DA0FA6"/>
    <w:rsid w:val="00DA577A"/>
    <w:rsid w:val="00DA78D8"/>
    <w:rsid w:val="00DD022D"/>
    <w:rsid w:val="00DD0F37"/>
    <w:rsid w:val="00DD46D4"/>
    <w:rsid w:val="00DE72E6"/>
    <w:rsid w:val="00DF1279"/>
    <w:rsid w:val="00DF1C36"/>
    <w:rsid w:val="00E01180"/>
    <w:rsid w:val="00E06A1B"/>
    <w:rsid w:val="00E07734"/>
    <w:rsid w:val="00E123C7"/>
    <w:rsid w:val="00E17100"/>
    <w:rsid w:val="00E2163F"/>
    <w:rsid w:val="00E226F1"/>
    <w:rsid w:val="00E34B18"/>
    <w:rsid w:val="00E559EE"/>
    <w:rsid w:val="00E64D22"/>
    <w:rsid w:val="00E75E6C"/>
    <w:rsid w:val="00E82527"/>
    <w:rsid w:val="00E835BB"/>
    <w:rsid w:val="00E913D0"/>
    <w:rsid w:val="00E933E0"/>
    <w:rsid w:val="00E93C75"/>
    <w:rsid w:val="00E960E3"/>
    <w:rsid w:val="00EA1415"/>
    <w:rsid w:val="00EA18F6"/>
    <w:rsid w:val="00EA1F2D"/>
    <w:rsid w:val="00EA626D"/>
    <w:rsid w:val="00EA7BB7"/>
    <w:rsid w:val="00EC2258"/>
    <w:rsid w:val="00EC7E13"/>
    <w:rsid w:val="00ED5DD4"/>
    <w:rsid w:val="00ED65D3"/>
    <w:rsid w:val="00ED7A5D"/>
    <w:rsid w:val="00EF2FE5"/>
    <w:rsid w:val="00EF58AE"/>
    <w:rsid w:val="00F0192E"/>
    <w:rsid w:val="00F04577"/>
    <w:rsid w:val="00F05482"/>
    <w:rsid w:val="00F06555"/>
    <w:rsid w:val="00F1168A"/>
    <w:rsid w:val="00F11F09"/>
    <w:rsid w:val="00F12242"/>
    <w:rsid w:val="00F12D34"/>
    <w:rsid w:val="00F134F5"/>
    <w:rsid w:val="00F16C68"/>
    <w:rsid w:val="00F21D47"/>
    <w:rsid w:val="00F24C00"/>
    <w:rsid w:val="00F27E1A"/>
    <w:rsid w:val="00F33331"/>
    <w:rsid w:val="00F4746F"/>
    <w:rsid w:val="00F50BA8"/>
    <w:rsid w:val="00F548F0"/>
    <w:rsid w:val="00F55CD8"/>
    <w:rsid w:val="00F62822"/>
    <w:rsid w:val="00F63441"/>
    <w:rsid w:val="00F91B32"/>
    <w:rsid w:val="00F91F7E"/>
    <w:rsid w:val="00F9255A"/>
    <w:rsid w:val="00FC5D3B"/>
    <w:rsid w:val="00FD2025"/>
    <w:rsid w:val="00FD315B"/>
    <w:rsid w:val="00FD3794"/>
    <w:rsid w:val="00FD7C54"/>
    <w:rsid w:val="00FE18C6"/>
    <w:rsid w:val="00FF2A3D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FB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1007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FB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100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eat-web1\seat$\143485\documents\Report%20Front%20Pag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Front Page Template.dot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MASSEY UNIVERISTY</vt:lpstr>
    </vt:vector>
  </TitlesOfParts>
  <Company>Massey University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MASSEY UNIVERISTY</dc:title>
  <dc:creator>Falconer, Fiona</dc:creator>
  <cp:lastModifiedBy>grosoman</cp:lastModifiedBy>
  <cp:revision>2</cp:revision>
  <cp:lastPrinted>2012-10-08T20:50:00Z</cp:lastPrinted>
  <dcterms:created xsi:type="dcterms:W3CDTF">2017-02-26T20:54:00Z</dcterms:created>
  <dcterms:modified xsi:type="dcterms:W3CDTF">2017-02-26T20:54:00Z</dcterms:modified>
</cp:coreProperties>
</file>